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9D8" w:rsidRDefault="00124490" w:rsidP="00502500">
      <w:pPr>
        <w:ind w:firstLine="720"/>
        <w:jc w:val="both"/>
        <w:rPr>
          <w:rFonts w:ascii="Centaur" w:hAnsi="Centaur"/>
          <w:b/>
          <w:color w:val="0F243E" w:themeColor="text2" w:themeShade="80"/>
          <w:sz w:val="120"/>
          <w:szCs w:val="120"/>
        </w:rPr>
      </w:pPr>
      <w:r w:rsidRPr="003A4D35">
        <w:rPr>
          <w:rFonts w:ascii="Centaur" w:hAnsi="Centaur"/>
          <w:b/>
          <w:noProof/>
          <w:sz w:val="120"/>
          <w:szCs w:val="1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-9525</wp:posOffset>
            </wp:positionV>
            <wp:extent cx="1019175" cy="828675"/>
            <wp:effectExtent l="19050" t="0" r="9525" b="0"/>
            <wp:wrapTight wrapText="bothSides">
              <wp:wrapPolygon edited="0">
                <wp:start x="-404" y="0"/>
                <wp:lineTo x="-404" y="21352"/>
                <wp:lineTo x="21802" y="21352"/>
                <wp:lineTo x="21802" y="0"/>
                <wp:lineTo x="-404" y="0"/>
              </wp:wrapPolygon>
            </wp:wrapTight>
            <wp:docPr id="1" name="Picture 2" descr="Leaders Logo Name &amp;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ders Logo Name &amp; Websit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69D8" w:rsidRPr="003A4D35">
        <w:rPr>
          <w:rFonts w:ascii="Centaur" w:hAnsi="Centaur"/>
          <w:b/>
          <w:color w:val="0F243E" w:themeColor="text2" w:themeShade="80"/>
          <w:sz w:val="120"/>
          <w:szCs w:val="120"/>
        </w:rPr>
        <w:t xml:space="preserve">Debate </w:t>
      </w:r>
      <w:r w:rsidR="0052445C" w:rsidRPr="003A4D35">
        <w:rPr>
          <w:rFonts w:ascii="Centaur" w:hAnsi="Centaur"/>
          <w:b/>
          <w:color w:val="0F243E" w:themeColor="text2" w:themeShade="80"/>
          <w:sz w:val="120"/>
          <w:szCs w:val="120"/>
        </w:rPr>
        <w:t>Homework</w:t>
      </w:r>
      <w:r w:rsidR="008B69D8" w:rsidRPr="003A4D35">
        <w:rPr>
          <w:rFonts w:ascii="Centaur" w:hAnsi="Centaur"/>
          <w:b/>
          <w:color w:val="0F243E" w:themeColor="text2" w:themeShade="80"/>
          <w:sz w:val="120"/>
          <w:szCs w:val="120"/>
        </w:rPr>
        <w:t xml:space="preserve"> </w:t>
      </w:r>
    </w:p>
    <w:p w:rsidR="005023B6" w:rsidRPr="005023B6" w:rsidRDefault="005023B6" w:rsidP="008B69D8">
      <w:pPr>
        <w:jc w:val="center"/>
        <w:rPr>
          <w:b/>
          <w:sz w:val="4"/>
          <w:szCs w:val="4"/>
        </w:rPr>
      </w:pPr>
    </w:p>
    <w:tbl>
      <w:tblPr>
        <w:tblStyle w:val="TableGrid"/>
        <w:tblW w:w="0" w:type="auto"/>
        <w:tblInd w:w="6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00"/>
        <w:gridCol w:w="2387"/>
        <w:gridCol w:w="2473"/>
        <w:gridCol w:w="2212"/>
        <w:gridCol w:w="4088"/>
      </w:tblGrid>
      <w:tr w:rsidR="001E2896" w:rsidRPr="00F03924" w:rsidTr="001E2896">
        <w:tc>
          <w:tcPr>
            <w:tcW w:w="1800" w:type="dxa"/>
            <w:vMerge w:val="restart"/>
            <w:shd w:val="clear" w:color="auto" w:fill="FABF8F" w:themeFill="accent6" w:themeFillTint="99"/>
          </w:tcPr>
          <w:p w:rsidR="001E2896" w:rsidRPr="00F03924" w:rsidRDefault="001E2896" w:rsidP="00F03924">
            <w:pPr>
              <w:rPr>
                <w:rFonts w:cs="Tahoma"/>
                <w:b/>
                <w:sz w:val="20"/>
                <w:szCs w:val="20"/>
              </w:rPr>
            </w:pPr>
            <w:r w:rsidRPr="00F03924">
              <w:rPr>
                <w:b/>
                <w:sz w:val="20"/>
                <w:szCs w:val="20"/>
              </w:rPr>
              <w:t>PERSONAL INFORMATION</w:t>
            </w:r>
          </w:p>
        </w:tc>
        <w:tc>
          <w:tcPr>
            <w:tcW w:w="2387" w:type="dxa"/>
            <w:shd w:val="clear" w:color="auto" w:fill="FFFF00"/>
          </w:tcPr>
          <w:p w:rsidR="001E2896" w:rsidRPr="00F03924" w:rsidRDefault="001E2896" w:rsidP="008B69D8">
            <w:pPr>
              <w:jc w:val="center"/>
              <w:rPr>
                <w:rFonts w:cs="Tahoma"/>
                <w:sz w:val="20"/>
                <w:szCs w:val="20"/>
              </w:rPr>
            </w:pPr>
            <w:r w:rsidRPr="00F03924">
              <w:rPr>
                <w:rFonts w:cs="Tahoma"/>
                <w:sz w:val="20"/>
                <w:szCs w:val="20"/>
              </w:rPr>
              <w:t>Your Name</w:t>
            </w:r>
          </w:p>
        </w:tc>
        <w:tc>
          <w:tcPr>
            <w:tcW w:w="2473" w:type="dxa"/>
          </w:tcPr>
          <w:p w:rsidR="001E2896" w:rsidRPr="00F03924" w:rsidRDefault="001E2896" w:rsidP="008B69D8">
            <w:pPr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12" w:type="dxa"/>
            <w:shd w:val="clear" w:color="auto" w:fill="FFFF00"/>
          </w:tcPr>
          <w:p w:rsidR="001E2896" w:rsidRPr="00F03924" w:rsidRDefault="001E2896" w:rsidP="008B69D8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Today’s Date</w:t>
            </w:r>
          </w:p>
        </w:tc>
        <w:tc>
          <w:tcPr>
            <w:tcW w:w="4088" w:type="dxa"/>
          </w:tcPr>
          <w:p w:rsidR="001E2896" w:rsidRPr="00F03924" w:rsidRDefault="001E2896" w:rsidP="008B69D8">
            <w:pPr>
              <w:jc w:val="center"/>
              <w:rPr>
                <w:rFonts w:cs="Tahoma"/>
                <w:sz w:val="20"/>
                <w:szCs w:val="20"/>
              </w:rPr>
            </w:pPr>
          </w:p>
        </w:tc>
      </w:tr>
      <w:tr w:rsidR="001E2896" w:rsidRPr="00F03924" w:rsidTr="001E2896">
        <w:tc>
          <w:tcPr>
            <w:tcW w:w="1800" w:type="dxa"/>
            <w:vMerge/>
            <w:shd w:val="clear" w:color="auto" w:fill="FABF8F" w:themeFill="accent6" w:themeFillTint="99"/>
          </w:tcPr>
          <w:p w:rsidR="001E2896" w:rsidRPr="00F03924" w:rsidRDefault="001E2896" w:rsidP="008B69D8">
            <w:pPr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387" w:type="dxa"/>
            <w:shd w:val="clear" w:color="auto" w:fill="FFFF00"/>
          </w:tcPr>
          <w:p w:rsidR="001E2896" w:rsidRPr="00F03924" w:rsidRDefault="001E2896" w:rsidP="008B69D8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Your Class Code</w:t>
            </w:r>
          </w:p>
        </w:tc>
        <w:tc>
          <w:tcPr>
            <w:tcW w:w="2473" w:type="dxa"/>
          </w:tcPr>
          <w:p w:rsidR="001E2896" w:rsidRPr="00F03924" w:rsidRDefault="001E2896" w:rsidP="008B69D8">
            <w:pPr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2212" w:type="dxa"/>
            <w:shd w:val="clear" w:color="auto" w:fill="FFFF00"/>
          </w:tcPr>
          <w:p w:rsidR="001E2896" w:rsidRPr="00F03924" w:rsidRDefault="001E2896" w:rsidP="008B69D8">
            <w:pPr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Debate Topic</w:t>
            </w:r>
          </w:p>
        </w:tc>
        <w:tc>
          <w:tcPr>
            <w:tcW w:w="4088" w:type="dxa"/>
          </w:tcPr>
          <w:p w:rsidR="001E2896" w:rsidRPr="00F03924" w:rsidRDefault="001E2896" w:rsidP="008B69D8">
            <w:pPr>
              <w:jc w:val="center"/>
              <w:rPr>
                <w:rFonts w:cs="Tahoma"/>
                <w:sz w:val="20"/>
                <w:szCs w:val="20"/>
              </w:rPr>
            </w:pPr>
          </w:p>
        </w:tc>
      </w:tr>
    </w:tbl>
    <w:p w:rsidR="00F03924" w:rsidRPr="005C54A9" w:rsidRDefault="00F03924" w:rsidP="008B69D8">
      <w:pPr>
        <w:jc w:val="center"/>
        <w:rPr>
          <w:rFonts w:ascii="Centaur" w:hAnsi="Centaur"/>
          <w:b/>
          <w:color w:val="0F243E" w:themeColor="text2" w:themeShade="80"/>
          <w:sz w:val="2"/>
          <w:szCs w:val="2"/>
        </w:rPr>
      </w:pPr>
    </w:p>
    <w:tbl>
      <w:tblPr>
        <w:tblStyle w:val="TableGrid"/>
        <w:tblW w:w="12959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766"/>
        <w:gridCol w:w="2753"/>
        <w:gridCol w:w="7173"/>
        <w:gridCol w:w="1267"/>
      </w:tblGrid>
      <w:tr w:rsidR="001E2896" w:rsidTr="001E2896">
        <w:trPr>
          <w:trHeight w:hRule="exact" w:val="1027"/>
          <w:jc w:val="center"/>
        </w:trPr>
        <w:tc>
          <w:tcPr>
            <w:tcW w:w="1766" w:type="dxa"/>
            <w:vMerge w:val="restart"/>
            <w:shd w:val="clear" w:color="auto" w:fill="4BACC6" w:themeFill="accent5"/>
          </w:tcPr>
          <w:p w:rsidR="001E2896" w:rsidRPr="00207DE3" w:rsidRDefault="001E2896" w:rsidP="005C54A9">
            <w:pPr>
              <w:pStyle w:val="Heading2"/>
            </w:pPr>
            <w:r>
              <w:t xml:space="preserve">CONTEXT </w:t>
            </w:r>
          </w:p>
        </w:tc>
        <w:tc>
          <w:tcPr>
            <w:tcW w:w="2753" w:type="dxa"/>
            <w:vAlign w:val="center"/>
          </w:tcPr>
          <w:p w:rsidR="003A6345" w:rsidRDefault="001E2896" w:rsidP="003A6345">
            <w:pPr>
              <w:pStyle w:val="FormTitles"/>
              <w:jc w:val="left"/>
              <w:rPr>
                <w:sz w:val="20"/>
                <w:szCs w:val="20"/>
              </w:rPr>
            </w:pPr>
            <w:r w:rsidRPr="00880A6E">
              <w:rPr>
                <w:sz w:val="20"/>
                <w:szCs w:val="20"/>
              </w:rPr>
              <w:t xml:space="preserve">Define </w:t>
            </w:r>
            <w:r>
              <w:rPr>
                <w:sz w:val="20"/>
                <w:szCs w:val="20"/>
              </w:rPr>
              <w:t xml:space="preserve">the key terms </w:t>
            </w:r>
          </w:p>
          <w:p w:rsidR="001E2896" w:rsidRPr="00880A6E" w:rsidRDefault="001E2896" w:rsidP="003A6345">
            <w:pPr>
              <w:pStyle w:val="FormTitle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this topic. </w:t>
            </w:r>
            <w:r w:rsidRPr="00880A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0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3A6345">
        <w:trPr>
          <w:trHeight w:hRule="exact" w:val="892"/>
          <w:jc w:val="center"/>
        </w:trPr>
        <w:tc>
          <w:tcPr>
            <w:tcW w:w="1766" w:type="dxa"/>
            <w:vMerge/>
            <w:shd w:val="clear" w:color="auto" w:fill="4BACC6" w:themeFill="accent5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Pr="00880A6E" w:rsidRDefault="003A6345" w:rsidP="003A6345">
            <w:pPr>
              <w:pStyle w:val="FormTitles"/>
              <w:ind w:right="4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Stakeholders: List out who is impacted by this topic.</w:t>
            </w:r>
          </w:p>
        </w:tc>
        <w:tc>
          <w:tcPr>
            <w:tcW w:w="8440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900"/>
          <w:jc w:val="center"/>
        </w:trPr>
        <w:tc>
          <w:tcPr>
            <w:tcW w:w="1766" w:type="dxa"/>
            <w:vMerge/>
            <w:shd w:val="clear" w:color="auto" w:fill="4BACC6" w:themeFill="accent5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Default="003A6345" w:rsidP="003A6345">
            <w:pPr>
              <w:pStyle w:val="FormTitle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Status Quo: What’s the current situation regarding this topic? </w:t>
            </w:r>
          </w:p>
        </w:tc>
        <w:tc>
          <w:tcPr>
            <w:tcW w:w="8440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810"/>
          <w:jc w:val="center"/>
        </w:trPr>
        <w:tc>
          <w:tcPr>
            <w:tcW w:w="1766" w:type="dxa"/>
            <w:vMerge/>
            <w:shd w:val="clear" w:color="auto" w:fill="4BACC6" w:themeFill="accent5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Pr="00880A6E" w:rsidRDefault="001E2896" w:rsidP="003A6345">
            <w:pPr>
              <w:pStyle w:val="FormTitle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side do you prefer and why? </w:t>
            </w:r>
          </w:p>
        </w:tc>
        <w:tc>
          <w:tcPr>
            <w:tcW w:w="8440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8F3FCA" w:rsidTr="003A6345">
        <w:trPr>
          <w:trHeight w:hRule="exact" w:val="460"/>
          <w:jc w:val="center"/>
        </w:trPr>
        <w:tc>
          <w:tcPr>
            <w:tcW w:w="1766" w:type="dxa"/>
            <w:vMerge w:val="restart"/>
            <w:shd w:val="clear" w:color="auto" w:fill="9BBB59" w:themeFill="accent3"/>
          </w:tcPr>
          <w:p w:rsidR="008F3FCA" w:rsidRPr="00207DE3" w:rsidRDefault="008F3FCA" w:rsidP="005C54A9">
            <w:pPr>
              <w:pStyle w:val="Heading2"/>
            </w:pPr>
            <w:r>
              <w:t>PROPOSITION</w:t>
            </w:r>
          </w:p>
        </w:tc>
        <w:tc>
          <w:tcPr>
            <w:tcW w:w="11192" w:type="dxa"/>
            <w:gridSpan w:val="3"/>
            <w:shd w:val="clear" w:color="auto" w:fill="C2D69B" w:themeFill="accent3" w:themeFillTint="99"/>
            <w:vAlign w:val="center"/>
          </w:tcPr>
          <w:p w:rsidR="008F3FCA" w:rsidRPr="008B69D8" w:rsidRDefault="008F3FCA" w:rsidP="005C54A9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Fill out a full A-R-E for one argument and list the assertions for two more arguments. Think of impacts for A-R-E-I. </w:t>
            </w:r>
          </w:p>
        </w:tc>
      </w:tr>
      <w:tr w:rsidR="001E2896" w:rsidTr="001E2896">
        <w:trPr>
          <w:trHeight w:hRule="exact" w:val="363"/>
          <w:jc w:val="center"/>
        </w:trPr>
        <w:tc>
          <w:tcPr>
            <w:tcW w:w="1766" w:type="dxa"/>
            <w:vMerge/>
            <w:shd w:val="clear" w:color="auto" w:fill="9BBB59" w:themeFill="accent3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Pr="003F788B" w:rsidRDefault="001E2896" w:rsidP="005C54A9">
            <w:pPr>
              <w:pStyle w:val="FormTitles"/>
              <w:jc w:val="left"/>
              <w:rPr>
                <w:b/>
                <w:sz w:val="20"/>
                <w:szCs w:val="20"/>
              </w:rPr>
            </w:pPr>
            <w:r w:rsidRPr="003F788B">
              <w:rPr>
                <w:b/>
                <w:sz w:val="20"/>
                <w:szCs w:val="20"/>
              </w:rPr>
              <w:t>Assertion 1: (Your best)</w:t>
            </w:r>
          </w:p>
        </w:tc>
        <w:tc>
          <w:tcPr>
            <w:tcW w:w="8439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802"/>
          <w:jc w:val="center"/>
        </w:trPr>
        <w:tc>
          <w:tcPr>
            <w:tcW w:w="1766" w:type="dxa"/>
            <w:vMerge/>
            <w:shd w:val="clear" w:color="auto" w:fill="9BBB59" w:themeFill="accent3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Pr="00880A6E" w:rsidRDefault="001E2896" w:rsidP="005C54A9">
            <w:pPr>
              <w:pStyle w:val="FormTitle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Reason 1: </w:t>
            </w:r>
          </w:p>
        </w:tc>
        <w:tc>
          <w:tcPr>
            <w:tcW w:w="8439" w:type="dxa"/>
            <w:gridSpan w:val="2"/>
            <w:vAlign w:val="center"/>
          </w:tcPr>
          <w:p w:rsidR="001E2896" w:rsidRDefault="001E2896" w:rsidP="005C54A9">
            <w:pPr>
              <w:rPr>
                <w:sz w:val="18"/>
                <w:szCs w:val="18"/>
              </w:rPr>
            </w:pPr>
          </w:p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1E2896" w:rsidTr="001E2896">
        <w:trPr>
          <w:trHeight w:hRule="exact" w:val="1083"/>
          <w:jc w:val="center"/>
        </w:trPr>
        <w:tc>
          <w:tcPr>
            <w:tcW w:w="1766" w:type="dxa"/>
            <w:vMerge/>
            <w:shd w:val="clear" w:color="auto" w:fill="9BBB59" w:themeFill="accent3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Default="001E2896" w:rsidP="005C54A9">
            <w:pPr>
              <w:pStyle w:val="FormTitle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1: (and source)</w:t>
            </w:r>
          </w:p>
        </w:tc>
        <w:tc>
          <w:tcPr>
            <w:tcW w:w="8439" w:type="dxa"/>
            <w:gridSpan w:val="2"/>
            <w:vAlign w:val="center"/>
          </w:tcPr>
          <w:p w:rsidR="001E2896" w:rsidRDefault="001E2896" w:rsidP="005C54A9">
            <w:pPr>
              <w:rPr>
                <w:sz w:val="18"/>
                <w:szCs w:val="18"/>
              </w:rPr>
            </w:pPr>
          </w:p>
          <w:p w:rsidR="001E2896" w:rsidRDefault="001E2896" w:rsidP="005C54A9">
            <w:pPr>
              <w:rPr>
                <w:sz w:val="18"/>
                <w:szCs w:val="18"/>
              </w:rPr>
            </w:pPr>
          </w:p>
          <w:p w:rsidR="001E2896" w:rsidRDefault="001E2896" w:rsidP="005C54A9">
            <w:pPr>
              <w:rPr>
                <w:sz w:val="18"/>
                <w:szCs w:val="18"/>
              </w:rPr>
            </w:pPr>
          </w:p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345"/>
          <w:jc w:val="center"/>
        </w:trPr>
        <w:tc>
          <w:tcPr>
            <w:tcW w:w="1766" w:type="dxa"/>
            <w:vMerge/>
            <w:shd w:val="clear" w:color="auto" w:fill="9BBB59" w:themeFill="accent3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Pr="003F788B" w:rsidRDefault="001E2896" w:rsidP="005C54A9">
            <w:pPr>
              <w:pStyle w:val="FormTitles"/>
              <w:jc w:val="center"/>
              <w:rPr>
                <w:b/>
                <w:sz w:val="20"/>
                <w:szCs w:val="20"/>
              </w:rPr>
            </w:pPr>
            <w:r w:rsidRPr="003F788B">
              <w:rPr>
                <w:b/>
                <w:sz w:val="20"/>
                <w:szCs w:val="20"/>
              </w:rPr>
              <w:t>Assertion 2:</w:t>
            </w:r>
          </w:p>
        </w:tc>
        <w:tc>
          <w:tcPr>
            <w:tcW w:w="8439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363"/>
          <w:jc w:val="center"/>
        </w:trPr>
        <w:tc>
          <w:tcPr>
            <w:tcW w:w="1766" w:type="dxa"/>
            <w:vMerge/>
            <w:shd w:val="clear" w:color="auto" w:fill="9BBB59" w:themeFill="accent3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Pr="003F788B" w:rsidRDefault="001E2896" w:rsidP="005C54A9">
            <w:pPr>
              <w:pStyle w:val="FormTitles"/>
              <w:rPr>
                <w:b/>
                <w:sz w:val="20"/>
                <w:szCs w:val="20"/>
              </w:rPr>
            </w:pPr>
            <w:r w:rsidRPr="003F788B">
              <w:rPr>
                <w:b/>
                <w:sz w:val="20"/>
                <w:szCs w:val="20"/>
              </w:rPr>
              <w:t xml:space="preserve">Assertion 3: </w:t>
            </w:r>
          </w:p>
        </w:tc>
        <w:tc>
          <w:tcPr>
            <w:tcW w:w="8439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633"/>
          <w:jc w:val="center"/>
        </w:trPr>
        <w:tc>
          <w:tcPr>
            <w:tcW w:w="1766" w:type="dxa"/>
            <w:vMerge/>
            <w:shd w:val="clear" w:color="auto" w:fill="9BBB59" w:themeFill="accent3"/>
          </w:tcPr>
          <w:p w:rsidR="001E2896" w:rsidRPr="005A4C8D" w:rsidRDefault="001E2896" w:rsidP="005C54A9">
            <w:pPr>
              <w:pStyle w:val="Heading2"/>
            </w:pPr>
          </w:p>
        </w:tc>
        <w:tc>
          <w:tcPr>
            <w:tcW w:w="2753" w:type="dxa"/>
            <w:vAlign w:val="center"/>
          </w:tcPr>
          <w:p w:rsidR="001E2896" w:rsidRPr="00880A6E" w:rsidRDefault="001E2896" w:rsidP="005C54A9">
            <w:pPr>
              <w:pStyle w:val="FormTitl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Value: What’s the main idea of this side?</w:t>
            </w:r>
          </w:p>
        </w:tc>
        <w:tc>
          <w:tcPr>
            <w:tcW w:w="8439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5C54A9" w:rsidTr="001E2896">
        <w:trPr>
          <w:trHeight w:hRule="exact" w:val="397"/>
          <w:jc w:val="center"/>
        </w:trPr>
        <w:tc>
          <w:tcPr>
            <w:tcW w:w="1766" w:type="dxa"/>
            <w:shd w:val="clear" w:color="auto" w:fill="F0EBDC"/>
          </w:tcPr>
          <w:p w:rsidR="005C54A9" w:rsidRDefault="005C54A9" w:rsidP="005C54A9"/>
        </w:tc>
        <w:tc>
          <w:tcPr>
            <w:tcW w:w="11192" w:type="dxa"/>
            <w:gridSpan w:val="3"/>
            <w:vAlign w:val="center"/>
          </w:tcPr>
          <w:p w:rsidR="005C54A9" w:rsidRPr="00F33E4A" w:rsidRDefault="005C54A9" w:rsidP="005C54A9">
            <w:pPr>
              <w:pStyle w:val="FormTitles"/>
              <w:jc w:val="center"/>
              <w:rPr>
                <w:b/>
                <w:i/>
                <w:color w:val="632423" w:themeColor="accent2" w:themeShade="80"/>
                <w:sz w:val="20"/>
                <w:szCs w:val="20"/>
              </w:rPr>
            </w:pPr>
            <w:r w:rsidRPr="00F33E4A">
              <w:rPr>
                <w:b/>
                <w:i/>
                <w:color w:val="632423" w:themeColor="accent2" w:themeShade="80"/>
                <w:sz w:val="20"/>
                <w:szCs w:val="20"/>
              </w:rPr>
              <w:t>Continue on the reverse side.</w:t>
            </w:r>
          </w:p>
        </w:tc>
      </w:tr>
      <w:tr w:rsidR="008F3FCA" w:rsidTr="003A6345">
        <w:trPr>
          <w:trHeight w:hRule="exact" w:val="460"/>
          <w:jc w:val="center"/>
        </w:trPr>
        <w:tc>
          <w:tcPr>
            <w:tcW w:w="1766" w:type="dxa"/>
            <w:vMerge w:val="restart"/>
            <w:shd w:val="clear" w:color="auto" w:fill="C0504D" w:themeFill="accent2"/>
          </w:tcPr>
          <w:p w:rsidR="008F3FCA" w:rsidRPr="00207DE3" w:rsidRDefault="008F3FCA" w:rsidP="005C54A9">
            <w:pPr>
              <w:pStyle w:val="Heading2"/>
            </w:pPr>
            <w:r>
              <w:lastRenderedPageBreak/>
              <w:t>OPPOSITION</w:t>
            </w:r>
          </w:p>
        </w:tc>
        <w:tc>
          <w:tcPr>
            <w:tcW w:w="11192" w:type="dxa"/>
            <w:gridSpan w:val="3"/>
            <w:shd w:val="clear" w:color="auto" w:fill="E5B8B7" w:themeFill="accent2" w:themeFillTint="66"/>
            <w:vAlign w:val="center"/>
          </w:tcPr>
          <w:p w:rsidR="008F3FCA" w:rsidRPr="00BE5D7C" w:rsidRDefault="008F3FCA" w:rsidP="008F3FCA">
            <w:pPr>
              <w:jc w:val="center"/>
              <w:rPr>
                <w:sz w:val="20"/>
                <w:szCs w:val="20"/>
              </w:rPr>
            </w:pPr>
            <w:r w:rsidRPr="00BE5D7C">
              <w:rPr>
                <w:sz w:val="20"/>
                <w:szCs w:val="20"/>
              </w:rPr>
              <w:t>Fill out a full A</w:t>
            </w:r>
            <w:r>
              <w:rPr>
                <w:sz w:val="20"/>
                <w:szCs w:val="20"/>
              </w:rPr>
              <w:t>-</w:t>
            </w:r>
            <w:r w:rsidRPr="00BE5D7C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-</w:t>
            </w:r>
            <w:r w:rsidRPr="00BE5D7C">
              <w:rPr>
                <w:sz w:val="20"/>
                <w:szCs w:val="20"/>
              </w:rPr>
              <w:t>E for one argument and list the assertions for two more arguments. Think of impacts for A</w:t>
            </w:r>
            <w:r>
              <w:rPr>
                <w:sz w:val="20"/>
                <w:szCs w:val="20"/>
              </w:rPr>
              <w:t>-R-E-I.</w:t>
            </w:r>
          </w:p>
        </w:tc>
      </w:tr>
      <w:tr w:rsidR="001E2896" w:rsidTr="001E2896">
        <w:trPr>
          <w:trHeight w:hRule="exact" w:val="363"/>
          <w:jc w:val="center"/>
        </w:trPr>
        <w:tc>
          <w:tcPr>
            <w:tcW w:w="1766" w:type="dxa"/>
            <w:vMerge/>
            <w:shd w:val="clear" w:color="auto" w:fill="C0504D" w:themeFill="accent2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Pr="003F788B" w:rsidRDefault="001E2896" w:rsidP="005C54A9">
            <w:pPr>
              <w:pStyle w:val="FormTitles"/>
              <w:jc w:val="left"/>
              <w:rPr>
                <w:b/>
                <w:sz w:val="20"/>
                <w:szCs w:val="20"/>
              </w:rPr>
            </w:pPr>
            <w:r w:rsidRPr="003F788B">
              <w:rPr>
                <w:b/>
                <w:sz w:val="20"/>
                <w:szCs w:val="20"/>
              </w:rPr>
              <w:t>Assertion 1: (Your best)</w:t>
            </w:r>
          </w:p>
        </w:tc>
        <w:tc>
          <w:tcPr>
            <w:tcW w:w="8439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750"/>
          <w:jc w:val="center"/>
        </w:trPr>
        <w:tc>
          <w:tcPr>
            <w:tcW w:w="1766" w:type="dxa"/>
            <w:vMerge/>
            <w:shd w:val="clear" w:color="auto" w:fill="C0504D" w:themeFill="accent2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Pr="00880A6E" w:rsidRDefault="001E2896" w:rsidP="005C54A9">
            <w:pPr>
              <w:pStyle w:val="FormTitle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Reason 1: </w:t>
            </w:r>
          </w:p>
        </w:tc>
        <w:tc>
          <w:tcPr>
            <w:tcW w:w="8439" w:type="dxa"/>
            <w:gridSpan w:val="2"/>
            <w:vAlign w:val="center"/>
          </w:tcPr>
          <w:p w:rsidR="001E2896" w:rsidRDefault="001E2896" w:rsidP="005C54A9">
            <w:pPr>
              <w:rPr>
                <w:sz w:val="18"/>
                <w:szCs w:val="18"/>
              </w:rPr>
            </w:pPr>
          </w:p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1083"/>
          <w:jc w:val="center"/>
        </w:trPr>
        <w:tc>
          <w:tcPr>
            <w:tcW w:w="1766" w:type="dxa"/>
            <w:vMerge/>
            <w:shd w:val="clear" w:color="auto" w:fill="C0504D" w:themeFill="accent2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Default="001E2896" w:rsidP="005C54A9">
            <w:pPr>
              <w:pStyle w:val="FormTitle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Evidence 1: (and source) </w:t>
            </w:r>
          </w:p>
        </w:tc>
        <w:tc>
          <w:tcPr>
            <w:tcW w:w="8439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345"/>
          <w:jc w:val="center"/>
        </w:trPr>
        <w:tc>
          <w:tcPr>
            <w:tcW w:w="1766" w:type="dxa"/>
            <w:vMerge/>
            <w:shd w:val="clear" w:color="auto" w:fill="C0504D" w:themeFill="accent2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Pr="003F788B" w:rsidRDefault="001E2896" w:rsidP="005C54A9">
            <w:pPr>
              <w:pStyle w:val="FormTitles"/>
              <w:jc w:val="center"/>
              <w:rPr>
                <w:b/>
                <w:sz w:val="20"/>
                <w:szCs w:val="20"/>
              </w:rPr>
            </w:pPr>
            <w:r w:rsidRPr="003F788B">
              <w:rPr>
                <w:b/>
                <w:sz w:val="20"/>
                <w:szCs w:val="20"/>
              </w:rPr>
              <w:t>Assertion 2:</w:t>
            </w:r>
          </w:p>
        </w:tc>
        <w:tc>
          <w:tcPr>
            <w:tcW w:w="8439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363"/>
          <w:jc w:val="center"/>
        </w:trPr>
        <w:tc>
          <w:tcPr>
            <w:tcW w:w="1766" w:type="dxa"/>
            <w:vMerge/>
            <w:shd w:val="clear" w:color="auto" w:fill="C0504D" w:themeFill="accent2"/>
          </w:tcPr>
          <w:p w:rsidR="001E2896" w:rsidRDefault="001E2896" w:rsidP="005C54A9"/>
        </w:tc>
        <w:tc>
          <w:tcPr>
            <w:tcW w:w="2753" w:type="dxa"/>
            <w:vAlign w:val="center"/>
          </w:tcPr>
          <w:p w:rsidR="001E2896" w:rsidRPr="003F788B" w:rsidRDefault="001E2896" w:rsidP="005C54A9">
            <w:pPr>
              <w:pStyle w:val="FormTitles"/>
              <w:rPr>
                <w:b/>
                <w:sz w:val="20"/>
                <w:szCs w:val="20"/>
              </w:rPr>
            </w:pPr>
            <w:r w:rsidRPr="003F788B">
              <w:rPr>
                <w:b/>
                <w:sz w:val="20"/>
                <w:szCs w:val="20"/>
              </w:rPr>
              <w:t xml:space="preserve">Assertion 3: </w:t>
            </w:r>
          </w:p>
        </w:tc>
        <w:tc>
          <w:tcPr>
            <w:tcW w:w="8439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1E2896" w:rsidTr="001E2896">
        <w:trPr>
          <w:trHeight w:hRule="exact" w:val="678"/>
          <w:jc w:val="center"/>
        </w:trPr>
        <w:tc>
          <w:tcPr>
            <w:tcW w:w="1766" w:type="dxa"/>
            <w:vMerge/>
            <w:shd w:val="clear" w:color="auto" w:fill="C0504D" w:themeFill="accent2"/>
          </w:tcPr>
          <w:p w:rsidR="001E2896" w:rsidRPr="005A4C8D" w:rsidRDefault="001E2896" w:rsidP="005C54A9">
            <w:pPr>
              <w:pStyle w:val="Heading2"/>
            </w:pPr>
          </w:p>
        </w:tc>
        <w:tc>
          <w:tcPr>
            <w:tcW w:w="2753" w:type="dxa"/>
            <w:vAlign w:val="center"/>
          </w:tcPr>
          <w:p w:rsidR="001E2896" w:rsidRPr="00880A6E" w:rsidRDefault="001E2896" w:rsidP="005C54A9">
            <w:pPr>
              <w:pStyle w:val="FormTitl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Value: What’s the main idea of this side?</w:t>
            </w:r>
          </w:p>
        </w:tc>
        <w:tc>
          <w:tcPr>
            <w:tcW w:w="8439" w:type="dxa"/>
            <w:gridSpan w:val="2"/>
            <w:vAlign w:val="center"/>
          </w:tcPr>
          <w:p w:rsidR="001E2896" w:rsidRPr="00342251" w:rsidRDefault="001E2896" w:rsidP="005C54A9">
            <w:pPr>
              <w:rPr>
                <w:sz w:val="18"/>
                <w:szCs w:val="18"/>
              </w:rPr>
            </w:pPr>
          </w:p>
        </w:tc>
      </w:tr>
      <w:tr w:rsidR="0037298D" w:rsidTr="001E2896">
        <w:trPr>
          <w:trHeight w:hRule="exact" w:val="1227"/>
          <w:jc w:val="center"/>
        </w:trPr>
        <w:tc>
          <w:tcPr>
            <w:tcW w:w="1766" w:type="dxa"/>
            <w:vMerge w:val="restart"/>
            <w:shd w:val="clear" w:color="auto" w:fill="F0EBDC"/>
          </w:tcPr>
          <w:p w:rsidR="0037298D" w:rsidRDefault="0037298D" w:rsidP="005C54A9">
            <w:pPr>
              <w:pStyle w:val="Heading2"/>
            </w:pPr>
            <w:r>
              <w:t>FOLLOW-UP</w:t>
            </w:r>
          </w:p>
          <w:p w:rsidR="0037298D" w:rsidRPr="00F0150D" w:rsidRDefault="0037298D" w:rsidP="005C54A9">
            <w:pPr>
              <w:jc w:val="center"/>
            </w:pPr>
          </w:p>
        </w:tc>
        <w:tc>
          <w:tcPr>
            <w:tcW w:w="2753" w:type="dxa"/>
            <w:vAlign w:val="center"/>
          </w:tcPr>
          <w:p w:rsidR="0037298D" w:rsidRDefault="0037298D" w:rsidP="005C54A9">
            <w:pPr>
              <w:pStyle w:val="FormTitles"/>
              <w:rPr>
                <w:sz w:val="20"/>
                <w:szCs w:val="20"/>
              </w:rPr>
            </w:pPr>
            <w:r w:rsidRPr="0037298D">
              <w:rPr>
                <w:sz w:val="20"/>
                <w:szCs w:val="20"/>
              </w:rPr>
              <w:t>Do you have questions about this debate?</w:t>
            </w:r>
            <w:r>
              <w:rPr>
                <w:sz w:val="20"/>
                <w:szCs w:val="20"/>
              </w:rPr>
              <w:t xml:space="preserve"> </w:t>
            </w:r>
          </w:p>
          <w:p w:rsidR="0037298D" w:rsidRPr="0037298D" w:rsidRDefault="0037298D" w:rsidP="005C54A9">
            <w:pPr>
              <w:pStyle w:val="FormTitl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Ask your debate coach. </w:t>
            </w:r>
            <w:r w:rsidRPr="003729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39" w:type="dxa"/>
            <w:gridSpan w:val="2"/>
            <w:vAlign w:val="center"/>
          </w:tcPr>
          <w:p w:rsidR="0037298D" w:rsidRPr="0037298D" w:rsidRDefault="0037298D" w:rsidP="005C54A9">
            <w:pPr>
              <w:jc w:val="center"/>
              <w:rPr>
                <w:sz w:val="20"/>
                <w:szCs w:val="20"/>
              </w:rPr>
            </w:pPr>
          </w:p>
        </w:tc>
      </w:tr>
      <w:tr w:rsidR="0037298D" w:rsidTr="001E2896">
        <w:trPr>
          <w:trHeight w:hRule="exact" w:val="642"/>
          <w:jc w:val="center"/>
        </w:trPr>
        <w:tc>
          <w:tcPr>
            <w:tcW w:w="1766" w:type="dxa"/>
            <w:vMerge/>
            <w:shd w:val="clear" w:color="auto" w:fill="F0EBDC"/>
          </w:tcPr>
          <w:p w:rsidR="0037298D" w:rsidRDefault="0037298D" w:rsidP="005C54A9"/>
        </w:tc>
        <w:tc>
          <w:tcPr>
            <w:tcW w:w="2753" w:type="dxa"/>
            <w:shd w:val="clear" w:color="auto" w:fill="FFFF00"/>
            <w:vAlign w:val="center"/>
          </w:tcPr>
          <w:p w:rsidR="0037298D" w:rsidRPr="0037298D" w:rsidRDefault="0037298D" w:rsidP="005C54A9">
            <w:pPr>
              <w:pStyle w:val="FormTitles"/>
              <w:rPr>
                <w:sz w:val="20"/>
                <w:szCs w:val="20"/>
              </w:rPr>
            </w:pPr>
            <w:r w:rsidRPr="0037298D">
              <w:rPr>
                <w:sz w:val="20"/>
                <w:szCs w:val="20"/>
              </w:rPr>
              <w:t>SUBMISSION REMINDER</w:t>
            </w:r>
          </w:p>
        </w:tc>
        <w:tc>
          <w:tcPr>
            <w:tcW w:w="8439" w:type="dxa"/>
            <w:gridSpan w:val="2"/>
            <w:shd w:val="clear" w:color="auto" w:fill="FFFF00"/>
            <w:vAlign w:val="center"/>
          </w:tcPr>
          <w:p w:rsidR="0037298D" w:rsidRPr="0037298D" w:rsidRDefault="001E2896" w:rsidP="001E2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 this completed document and bring it to class for submission at the beginning of class. </w:t>
            </w:r>
          </w:p>
        </w:tc>
      </w:tr>
      <w:tr w:rsidR="0030484F" w:rsidTr="001E2896">
        <w:trPr>
          <w:trHeight w:hRule="exact" w:val="525"/>
          <w:jc w:val="center"/>
        </w:trPr>
        <w:tc>
          <w:tcPr>
            <w:tcW w:w="1766" w:type="dxa"/>
            <w:vMerge/>
            <w:shd w:val="clear" w:color="auto" w:fill="F0EBDC"/>
          </w:tcPr>
          <w:p w:rsidR="0030484F" w:rsidRDefault="0030484F" w:rsidP="005C54A9"/>
        </w:tc>
        <w:tc>
          <w:tcPr>
            <w:tcW w:w="2753" w:type="dxa"/>
            <w:shd w:val="clear" w:color="auto" w:fill="F79646" w:themeFill="accent6"/>
            <w:vAlign w:val="center"/>
          </w:tcPr>
          <w:p w:rsidR="0030484F" w:rsidRPr="0037298D" w:rsidRDefault="0030484F" w:rsidP="005C54A9">
            <w:pPr>
              <w:pStyle w:val="FormTitles"/>
              <w:rPr>
                <w:sz w:val="20"/>
                <w:szCs w:val="20"/>
              </w:rPr>
            </w:pPr>
            <w:r w:rsidRPr="0037298D">
              <w:rPr>
                <w:sz w:val="20"/>
                <w:szCs w:val="20"/>
              </w:rPr>
              <w:t>FEEDBACK</w:t>
            </w:r>
          </w:p>
        </w:tc>
        <w:tc>
          <w:tcPr>
            <w:tcW w:w="7173" w:type="dxa"/>
            <w:shd w:val="clear" w:color="auto" w:fill="F79646" w:themeFill="accent6"/>
            <w:vAlign w:val="center"/>
          </w:tcPr>
          <w:p w:rsidR="0030484F" w:rsidRPr="0037298D" w:rsidRDefault="001E2896" w:rsidP="001E2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teacher will earn one of three scores: Complete, Incomplete and Zero. </w:t>
            </w:r>
            <w:r w:rsidRPr="003729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6" w:type="dxa"/>
            <w:shd w:val="clear" w:color="auto" w:fill="F79646" w:themeFill="accent6"/>
            <w:vAlign w:val="center"/>
          </w:tcPr>
          <w:p w:rsidR="0030484F" w:rsidRPr="0037298D" w:rsidRDefault="0030484F" w:rsidP="005C54A9">
            <w:pPr>
              <w:jc w:val="center"/>
              <w:rPr>
                <w:sz w:val="20"/>
                <w:szCs w:val="20"/>
              </w:rPr>
            </w:pPr>
          </w:p>
        </w:tc>
      </w:tr>
    </w:tbl>
    <w:p w:rsidR="0037298D" w:rsidRPr="00342251" w:rsidRDefault="003A4D35" w:rsidP="00342251">
      <w:pPr>
        <w:pBdr>
          <w:bottom w:val="single" w:sz="12" w:space="1" w:color="auto"/>
        </w:pBd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8911789" cy="1809750"/>
            <wp:effectExtent l="19050" t="0" r="3611" b="0"/>
            <wp:docPr id="3" name="Picture 1" descr="Leaders 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s Nam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18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35" w:rsidRPr="00342251" w:rsidRDefault="00342251" w:rsidP="009C7FEF">
      <w:pPr>
        <w:rPr>
          <w:sz w:val="18"/>
          <w:szCs w:val="18"/>
        </w:rPr>
      </w:pPr>
      <w:r w:rsidRPr="00342251">
        <w:rPr>
          <w:sz w:val="18"/>
          <w:szCs w:val="18"/>
        </w:rPr>
        <w:t xml:space="preserve">© Leaders Academy holds </w:t>
      </w:r>
      <w:r w:rsidR="00124490">
        <w:rPr>
          <w:sz w:val="18"/>
          <w:szCs w:val="18"/>
        </w:rPr>
        <w:t xml:space="preserve">the </w:t>
      </w:r>
      <w:r w:rsidRPr="00342251">
        <w:rPr>
          <w:sz w:val="18"/>
          <w:szCs w:val="18"/>
        </w:rPr>
        <w:t xml:space="preserve">exclusive copyright to this worksheet created by Roger Hatridge. This worksheet may not be reused or reprinted without permission </w:t>
      </w:r>
      <w:r w:rsidR="00124490">
        <w:rPr>
          <w:sz w:val="18"/>
          <w:szCs w:val="18"/>
        </w:rPr>
        <w:t>Leaders Academy</w:t>
      </w:r>
      <w:r w:rsidRPr="00342251">
        <w:rPr>
          <w:sz w:val="18"/>
          <w:szCs w:val="18"/>
        </w:rPr>
        <w:t xml:space="preserve">. For questions or comments, email </w:t>
      </w:r>
      <w:hyperlink r:id="rId8" w:history="1">
        <w:r w:rsidR="00AC52A0" w:rsidRPr="00EF6785">
          <w:rPr>
            <w:rStyle w:val="Hyperlink"/>
            <w:sz w:val="18"/>
            <w:szCs w:val="18"/>
          </w:rPr>
          <w:t>Leadersacademyhomework@gmail.com</w:t>
        </w:r>
      </w:hyperlink>
      <w:r w:rsidR="00AC52A0">
        <w:rPr>
          <w:sz w:val="18"/>
          <w:szCs w:val="18"/>
        </w:rPr>
        <w:t xml:space="preserve">. </w:t>
      </w:r>
      <w:r w:rsidR="009700EE">
        <w:rPr>
          <w:sz w:val="18"/>
          <w:szCs w:val="18"/>
        </w:rPr>
        <w:t xml:space="preserve"> </w:t>
      </w:r>
      <w:r w:rsidRPr="00342251">
        <w:rPr>
          <w:sz w:val="18"/>
          <w:szCs w:val="18"/>
        </w:rPr>
        <w:t xml:space="preserve"> </w:t>
      </w:r>
    </w:p>
    <w:sectPr w:rsidR="003A4D35" w:rsidRPr="00342251" w:rsidSect="005C54A9">
      <w:pgSz w:w="15840" w:h="12240" w:orient="landscape" w:code="1"/>
      <w:pgMar w:top="108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B85" w:rsidRDefault="007F2B85" w:rsidP="000469D6">
      <w:r>
        <w:separator/>
      </w:r>
    </w:p>
  </w:endnote>
  <w:endnote w:type="continuationSeparator" w:id="0">
    <w:p w:rsidR="007F2B85" w:rsidRDefault="007F2B85" w:rsidP="0004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B85" w:rsidRDefault="007F2B85" w:rsidP="000469D6">
      <w:r>
        <w:separator/>
      </w:r>
    </w:p>
  </w:footnote>
  <w:footnote w:type="continuationSeparator" w:id="0">
    <w:p w:rsidR="007F2B85" w:rsidRDefault="007F2B85" w:rsidP="00046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880"/>
    <w:rsid w:val="000239BF"/>
    <w:rsid w:val="00035A95"/>
    <w:rsid w:val="000469D6"/>
    <w:rsid w:val="00060062"/>
    <w:rsid w:val="0007216A"/>
    <w:rsid w:val="000B4F18"/>
    <w:rsid w:val="000C4838"/>
    <w:rsid w:val="00124490"/>
    <w:rsid w:val="00145D16"/>
    <w:rsid w:val="00172170"/>
    <w:rsid w:val="001761E5"/>
    <w:rsid w:val="001E2896"/>
    <w:rsid w:val="001F1E25"/>
    <w:rsid w:val="00207DE3"/>
    <w:rsid w:val="00213FCB"/>
    <w:rsid w:val="0025026A"/>
    <w:rsid w:val="00264E89"/>
    <w:rsid w:val="00265F04"/>
    <w:rsid w:val="00271D16"/>
    <w:rsid w:val="00280AC2"/>
    <w:rsid w:val="002B2DDF"/>
    <w:rsid w:val="002B6E03"/>
    <w:rsid w:val="002C6562"/>
    <w:rsid w:val="002F631E"/>
    <w:rsid w:val="0030484F"/>
    <w:rsid w:val="00306135"/>
    <w:rsid w:val="00337E4C"/>
    <w:rsid w:val="00342251"/>
    <w:rsid w:val="0035274A"/>
    <w:rsid w:val="0035315F"/>
    <w:rsid w:val="00371111"/>
    <w:rsid w:val="0037298D"/>
    <w:rsid w:val="003A4D35"/>
    <w:rsid w:val="003A6345"/>
    <w:rsid w:val="003B02B7"/>
    <w:rsid w:val="003B7ADC"/>
    <w:rsid w:val="003C57D5"/>
    <w:rsid w:val="003E1A52"/>
    <w:rsid w:val="003F788B"/>
    <w:rsid w:val="0040005B"/>
    <w:rsid w:val="00451F32"/>
    <w:rsid w:val="00477C28"/>
    <w:rsid w:val="00481266"/>
    <w:rsid w:val="004853AA"/>
    <w:rsid w:val="004A6880"/>
    <w:rsid w:val="004D4831"/>
    <w:rsid w:val="004D7C10"/>
    <w:rsid w:val="004E68ED"/>
    <w:rsid w:val="004E7442"/>
    <w:rsid w:val="005023B6"/>
    <w:rsid w:val="00502500"/>
    <w:rsid w:val="00502A3A"/>
    <w:rsid w:val="00502E10"/>
    <w:rsid w:val="0052445C"/>
    <w:rsid w:val="005428E2"/>
    <w:rsid w:val="00542FCD"/>
    <w:rsid w:val="005651E4"/>
    <w:rsid w:val="00584110"/>
    <w:rsid w:val="005A4C8D"/>
    <w:rsid w:val="005C54A9"/>
    <w:rsid w:val="005D6294"/>
    <w:rsid w:val="006265E3"/>
    <w:rsid w:val="006844B4"/>
    <w:rsid w:val="0069588C"/>
    <w:rsid w:val="006A1624"/>
    <w:rsid w:val="006E2D18"/>
    <w:rsid w:val="006F727E"/>
    <w:rsid w:val="00714D77"/>
    <w:rsid w:val="00717D12"/>
    <w:rsid w:val="007305BB"/>
    <w:rsid w:val="00740674"/>
    <w:rsid w:val="007428E2"/>
    <w:rsid w:val="00777E32"/>
    <w:rsid w:val="00783D36"/>
    <w:rsid w:val="00785F31"/>
    <w:rsid w:val="007966C6"/>
    <w:rsid w:val="007B079F"/>
    <w:rsid w:val="007B3215"/>
    <w:rsid w:val="007B3E46"/>
    <w:rsid w:val="007F2B85"/>
    <w:rsid w:val="007F2BE2"/>
    <w:rsid w:val="007F4784"/>
    <w:rsid w:val="00815DC6"/>
    <w:rsid w:val="0081758C"/>
    <w:rsid w:val="00826CB4"/>
    <w:rsid w:val="008509EE"/>
    <w:rsid w:val="00854174"/>
    <w:rsid w:val="00863F91"/>
    <w:rsid w:val="00864B05"/>
    <w:rsid w:val="00877628"/>
    <w:rsid w:val="00880A6E"/>
    <w:rsid w:val="00896122"/>
    <w:rsid w:val="008A18C3"/>
    <w:rsid w:val="008B4AB2"/>
    <w:rsid w:val="008B69D8"/>
    <w:rsid w:val="008D7147"/>
    <w:rsid w:val="008E2403"/>
    <w:rsid w:val="008F3FCA"/>
    <w:rsid w:val="00910094"/>
    <w:rsid w:val="00941F73"/>
    <w:rsid w:val="009700EE"/>
    <w:rsid w:val="00971D4D"/>
    <w:rsid w:val="0098645B"/>
    <w:rsid w:val="00987027"/>
    <w:rsid w:val="009C7FEF"/>
    <w:rsid w:val="009D3B58"/>
    <w:rsid w:val="009E20B5"/>
    <w:rsid w:val="00A0025C"/>
    <w:rsid w:val="00A8143F"/>
    <w:rsid w:val="00A916D9"/>
    <w:rsid w:val="00AA7E3D"/>
    <w:rsid w:val="00AC52A0"/>
    <w:rsid w:val="00AE710C"/>
    <w:rsid w:val="00B002FB"/>
    <w:rsid w:val="00B3182E"/>
    <w:rsid w:val="00B41069"/>
    <w:rsid w:val="00B43EBF"/>
    <w:rsid w:val="00B46C02"/>
    <w:rsid w:val="00B86096"/>
    <w:rsid w:val="00BC0784"/>
    <w:rsid w:val="00BF2431"/>
    <w:rsid w:val="00BF370B"/>
    <w:rsid w:val="00C02DBE"/>
    <w:rsid w:val="00C65F4D"/>
    <w:rsid w:val="00C8541E"/>
    <w:rsid w:val="00C86FAA"/>
    <w:rsid w:val="00C922AC"/>
    <w:rsid w:val="00CF54CB"/>
    <w:rsid w:val="00D173B4"/>
    <w:rsid w:val="00D413A0"/>
    <w:rsid w:val="00D54206"/>
    <w:rsid w:val="00D8467E"/>
    <w:rsid w:val="00D85E94"/>
    <w:rsid w:val="00DA19D3"/>
    <w:rsid w:val="00DA7FE0"/>
    <w:rsid w:val="00DF7721"/>
    <w:rsid w:val="00E0160E"/>
    <w:rsid w:val="00E11DBA"/>
    <w:rsid w:val="00E21C32"/>
    <w:rsid w:val="00E22147"/>
    <w:rsid w:val="00E70020"/>
    <w:rsid w:val="00E85FC6"/>
    <w:rsid w:val="00E92E2C"/>
    <w:rsid w:val="00EA3232"/>
    <w:rsid w:val="00EA7F5E"/>
    <w:rsid w:val="00EB2681"/>
    <w:rsid w:val="00ED7EE1"/>
    <w:rsid w:val="00EE77D9"/>
    <w:rsid w:val="00F0150D"/>
    <w:rsid w:val="00F03924"/>
    <w:rsid w:val="00F11D59"/>
    <w:rsid w:val="00F131FD"/>
    <w:rsid w:val="00F13315"/>
    <w:rsid w:val="00F33E4A"/>
    <w:rsid w:val="00FB53A2"/>
    <w:rsid w:val="00FC28D6"/>
    <w:rsid w:val="00FD4A04"/>
    <w:rsid w:val="00FF2B05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9093C7-0C2B-48CF-85F5-02B4A42B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03"/>
    <w:rPr>
      <w:rFonts w:ascii="Tahoma" w:hAnsi="Tahoma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E20B5"/>
    <w:pPr>
      <w:keepNext/>
      <w:tabs>
        <w:tab w:val="left" w:pos="288"/>
      </w:tabs>
      <w:spacing w:before="240" w:after="60"/>
      <w:outlineLvl w:val="0"/>
    </w:pPr>
    <w:rPr>
      <w:rFonts w:cs="Arial"/>
      <w:bCs/>
      <w:color w:val="990000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81266"/>
    <w:pPr>
      <w:spacing w:before="60" w:after="60"/>
      <w:outlineLvl w:val="1"/>
    </w:pPr>
    <w:rPr>
      <w:b/>
      <w:color w:val="000000"/>
      <w:spacing w:val="2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E710C"/>
    <w:pPr>
      <w:keepNext/>
      <w:spacing w:before="240" w:after="60"/>
      <w:outlineLvl w:val="2"/>
    </w:pPr>
    <w:rPr>
      <w:rFonts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58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E710C"/>
    <w:rPr>
      <w:rFonts w:ascii="Tahoma" w:hAnsi="Tahoma" w:cs="Arial"/>
      <w:b/>
      <w:bCs/>
      <w:szCs w:val="26"/>
      <w:lang w:val="en-US" w:eastAsia="en-US" w:bidi="ar-SA"/>
    </w:rPr>
  </w:style>
  <w:style w:type="paragraph" w:customStyle="1" w:styleId="FormTitles">
    <w:name w:val="Form Titles"/>
    <w:basedOn w:val="Normal"/>
    <w:link w:val="FormTitlesChar"/>
    <w:rsid w:val="00035A95"/>
    <w:pPr>
      <w:spacing w:before="40" w:after="40"/>
      <w:jc w:val="right"/>
    </w:pPr>
    <w:rPr>
      <w:spacing w:val="4"/>
      <w:sz w:val="18"/>
      <w:szCs w:val="18"/>
    </w:rPr>
  </w:style>
  <w:style w:type="paragraph" w:customStyle="1" w:styleId="FormTitleDescription">
    <w:name w:val="Form Title Description"/>
    <w:basedOn w:val="FormTitles"/>
    <w:link w:val="FormTitleDescriptionChar"/>
    <w:rsid w:val="00035A95"/>
    <w:pPr>
      <w:spacing w:before="0"/>
    </w:pPr>
    <w:rPr>
      <w:color w:val="808080"/>
      <w:sz w:val="16"/>
    </w:rPr>
  </w:style>
  <w:style w:type="character" w:customStyle="1" w:styleId="FormTitlesChar">
    <w:name w:val="Form Titles Char"/>
    <w:basedOn w:val="DefaultParagraphFont"/>
    <w:link w:val="FormTitles"/>
    <w:rsid w:val="00035A95"/>
    <w:rPr>
      <w:rFonts w:ascii="Tahoma" w:hAnsi="Tahoma"/>
      <w:spacing w:val="4"/>
      <w:sz w:val="18"/>
      <w:szCs w:val="18"/>
      <w:lang w:val="en-US" w:eastAsia="en-US" w:bidi="ar-SA"/>
    </w:rPr>
  </w:style>
  <w:style w:type="character" w:customStyle="1" w:styleId="FormTitleDescriptionChar">
    <w:name w:val="Form Title Description Char"/>
    <w:basedOn w:val="FormTitlesChar"/>
    <w:link w:val="FormTitleDescription"/>
    <w:rsid w:val="00035A95"/>
    <w:rPr>
      <w:rFonts w:ascii="Tahoma" w:hAnsi="Tahoma"/>
      <w:color w:val="808080"/>
      <w:spacing w:val="4"/>
      <w:sz w:val="16"/>
      <w:szCs w:val="18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BF2431"/>
    <w:rPr>
      <w:sz w:val="16"/>
      <w:szCs w:val="16"/>
    </w:rPr>
  </w:style>
  <w:style w:type="paragraph" w:styleId="CommentText">
    <w:name w:val="annotation text"/>
    <w:basedOn w:val="Normal"/>
    <w:semiHidden/>
    <w:rsid w:val="00BF24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2431"/>
    <w:rPr>
      <w:b/>
      <w:bCs/>
    </w:rPr>
  </w:style>
  <w:style w:type="paragraph" w:styleId="BalloonText">
    <w:name w:val="Balloon Text"/>
    <w:basedOn w:val="Normal"/>
    <w:semiHidden/>
    <w:rsid w:val="00BF2431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9D6"/>
    <w:rPr>
      <w:rFonts w:ascii="Tahoma" w:hAnsi="Tahoma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46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9D6"/>
    <w:rPr>
      <w:rFonts w:ascii="Tahoma" w:hAnsi="Tahoma"/>
      <w:sz w:val="22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42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dersacademyhomework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er%20Hatridge\AppData\Roaming\Microsoft\Templates\Travel%20profi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profile</Template>
  <TotalTime>12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Hatridge</dc:creator>
  <cp:lastModifiedBy>Roger Hatridge</cp:lastModifiedBy>
  <cp:revision>2</cp:revision>
  <cp:lastPrinted>2013-03-06T07:28:00Z</cp:lastPrinted>
  <dcterms:created xsi:type="dcterms:W3CDTF">2014-01-25T00:26:00Z</dcterms:created>
  <dcterms:modified xsi:type="dcterms:W3CDTF">2014-02-25T12:29:00Z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TC060883701033</vt:lpwstr>
  </property>
</Properties>
</file>